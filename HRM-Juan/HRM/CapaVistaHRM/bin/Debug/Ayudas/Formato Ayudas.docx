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4782" w14:textId="2BBFF4F1" w:rsidR="001570D3" w:rsidRPr="00360DCA" w:rsidRDefault="001570D3" w:rsidP="001570D3">
      <w:pPr>
        <w:rPr>
          <w:lang w:val="en-US"/>
        </w:rPr>
      </w:pPr>
    </w:p>
    <w:p w14:paraId="7E249757" w14:textId="3E3D3A4C" w:rsidR="00175436" w:rsidRDefault="00175436" w:rsidP="00175436">
      <w:pPr>
        <w:jc w:val="center"/>
        <w:rPr>
          <w:b/>
          <w:bCs/>
          <w:sz w:val="32"/>
          <w:szCs w:val="24"/>
          <w:lang w:val="es-MX"/>
        </w:rPr>
      </w:pPr>
      <w:bookmarkStart w:id="0" w:name="Contenidos"/>
      <w:r w:rsidRPr="00175436">
        <w:rPr>
          <w:b/>
          <w:bCs/>
          <w:sz w:val="32"/>
          <w:szCs w:val="24"/>
          <w:lang w:val="es-MX"/>
        </w:rPr>
        <w:t>Contenidos de la Ayuda</w:t>
      </w:r>
    </w:p>
    <w:bookmarkEnd w:id="0"/>
    <w:p w14:paraId="4DF2549E" w14:textId="77777777" w:rsidR="00175436" w:rsidRPr="00175436" w:rsidRDefault="00175436" w:rsidP="00175436">
      <w:pPr>
        <w:jc w:val="center"/>
        <w:rPr>
          <w:b/>
          <w:bCs/>
          <w:sz w:val="32"/>
          <w:szCs w:val="24"/>
          <w:lang w:val="es-MX"/>
        </w:rPr>
      </w:pPr>
    </w:p>
    <w:p w14:paraId="6E5B062D" w14:textId="1858613F" w:rsidR="00175436" w:rsidRDefault="001570D3">
      <w:pPr>
        <w:pStyle w:val="TOC1"/>
        <w:tabs>
          <w:tab w:val="right" w:leader="underscore" w:pos="93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GT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\h \z \u </w:instrText>
      </w:r>
      <w:r>
        <w:rPr>
          <w:lang w:val="es-MX"/>
        </w:rPr>
        <w:fldChar w:fldCharType="separate"/>
      </w:r>
      <w:hyperlink w:anchor="_Toc38903671" w:history="1">
        <w:r w:rsidR="00175436" w:rsidRPr="002F76AE">
          <w:rPr>
            <w:rStyle w:val="Hyperlink"/>
            <w:noProof/>
          </w:rPr>
          <w:t>Opciones de Mantenimientos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_Toc38903671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3508E6A2" w14:textId="5CABEA02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72" w:history="1">
        <w:r w:rsidR="00175436" w:rsidRPr="002F76AE">
          <w:rPr>
            <w:rStyle w:val="Hyperlink"/>
            <w:noProof/>
          </w:rPr>
          <w:t>Ingreso: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_Toc38903672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3184B031" w14:textId="2766D30E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73" w:history="1">
        <w:r w:rsidR="00175436" w:rsidRPr="002F76AE">
          <w:rPr>
            <w:rStyle w:val="Hyperlink"/>
            <w:noProof/>
          </w:rPr>
          <w:t>Modificación: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_Toc38903673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4A680B63" w14:textId="6D8E7075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74" w:history="1">
        <w:r w:rsidR="00175436" w:rsidRPr="002F76AE">
          <w:rPr>
            <w:rStyle w:val="Hyperlink"/>
            <w:noProof/>
          </w:rPr>
          <w:t>Eliminación: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_Toc38903674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1489A8AA" w14:textId="39519C62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75" w:history="1">
        <w:r w:rsidR="00175436" w:rsidRPr="002F76AE">
          <w:rPr>
            <w:rStyle w:val="Hyperlink"/>
            <w:noProof/>
          </w:rPr>
          <w:t>Cancelar: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_Toc38903675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0018311E" w14:textId="2EDC6B6C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76" w:history="1">
        <w:r w:rsidR="00175436" w:rsidRPr="002F76AE">
          <w:rPr>
            <w:rStyle w:val="Hyperlink"/>
            <w:noProof/>
          </w:rPr>
          <w:t>Actualizar: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_Toc38903676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3B20F795" w14:textId="1F430F9A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77" w:history="1">
        <w:r w:rsidR="00175436" w:rsidRPr="002F76AE">
          <w:rPr>
            <w:rStyle w:val="Hyperlink"/>
            <w:noProof/>
          </w:rPr>
          <w:t>Navegación: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_Toc38903677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7AC6E4FF" w14:textId="0859D0A3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78" w:history="1">
        <w:r w:rsidR="00175436" w:rsidRPr="002F76AE">
          <w:rPr>
            <w:rStyle w:val="Hyperlink"/>
            <w:noProof/>
          </w:rPr>
          <w:t>Salida: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_Toc38903678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3B4BF842" w14:textId="0A77C572" w:rsidR="00175436" w:rsidRDefault="003D3492">
      <w:pPr>
        <w:pStyle w:val="TOC1"/>
        <w:tabs>
          <w:tab w:val="right" w:leader="underscore" w:pos="93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GT"/>
        </w:rPr>
      </w:pPr>
      <w:hyperlink w:anchor="_Toc38903679" w:history="1">
        <w:r w:rsidR="00175436" w:rsidRPr="002F76AE">
          <w:rPr>
            <w:rStyle w:val="Hyperlink"/>
            <w:noProof/>
          </w:rPr>
          <w:t>Procesos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_Toc38903679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6C7FCBEC" w14:textId="01F17D12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80" w:history="1">
        <w:r w:rsidR="00175436" w:rsidRPr="002F76AE">
          <w:rPr>
            <w:rStyle w:val="Hyperlink"/>
            <w:noProof/>
          </w:rPr>
          <w:t>Proceso 1: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_Toc38903680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7DBF15AA" w14:textId="4BC49D18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81" w:history="1">
        <w:r w:rsidR="00175436" w:rsidRPr="002F76AE">
          <w:rPr>
            <w:rStyle w:val="Hyperlink"/>
            <w:noProof/>
          </w:rPr>
          <w:t>Proceso 2: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_Toc38903681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26AF218E" w14:textId="27C06099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82" w:history="1">
        <w:r w:rsidR="00175436" w:rsidRPr="002F76AE">
          <w:rPr>
            <w:rStyle w:val="Hyperlink"/>
            <w:noProof/>
          </w:rPr>
          <w:t>Proceso 3: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_Toc38903682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27A715BC" w14:textId="231BD136" w:rsidR="00175436" w:rsidRDefault="003D3492">
      <w:pPr>
        <w:pStyle w:val="TOC1"/>
        <w:tabs>
          <w:tab w:val="right" w:leader="underscore" w:pos="93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GT"/>
        </w:rPr>
      </w:pPr>
      <w:hyperlink w:anchor="_Toc38903683" w:history="1">
        <w:r w:rsidR="00175436" w:rsidRPr="002F76AE">
          <w:rPr>
            <w:rStyle w:val="Hyperlink"/>
            <w:noProof/>
          </w:rPr>
          <w:t>Herramientas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_Toc38903683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4FF99C45" w14:textId="13260866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84" w:history="1">
        <w:r w:rsidR="00175436" w:rsidRPr="002F76AE">
          <w:rPr>
            <w:rStyle w:val="Hyperlink"/>
            <w:noProof/>
          </w:rPr>
          <w:t>Seguridad: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_Toc38903684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35ECEE24" w14:textId="32C26CB2" w:rsidR="00175436" w:rsidRDefault="003D3492">
      <w:pPr>
        <w:pStyle w:val="TOC2"/>
        <w:tabs>
          <w:tab w:val="right" w:leader="underscore" w:pos="9394"/>
        </w:tabs>
        <w:rPr>
          <w:rFonts w:eastAsiaTheme="minorEastAsia" w:cstheme="minorBidi"/>
          <w:b w:val="0"/>
          <w:bCs w:val="0"/>
          <w:noProof/>
          <w:lang w:eastAsia="es-GT"/>
        </w:rPr>
      </w:pPr>
      <w:hyperlink w:anchor="_Toc38903685" w:history="1">
        <w:r w:rsidR="00175436" w:rsidRPr="002F76AE">
          <w:rPr>
            <w:rStyle w:val="Hyperlink"/>
            <w:noProof/>
          </w:rPr>
          <w:t>Informe X:</w:t>
        </w:r>
        <w:r w:rsidR="00175436">
          <w:rPr>
            <w:noProof/>
            <w:webHidden/>
          </w:rPr>
          <w:tab/>
        </w:r>
        <w:r w:rsidR="00175436">
          <w:rPr>
            <w:noProof/>
            <w:webHidden/>
          </w:rPr>
          <w:fldChar w:fldCharType="begin"/>
        </w:r>
        <w:r w:rsidR="00175436">
          <w:rPr>
            <w:noProof/>
            <w:webHidden/>
          </w:rPr>
          <w:instrText xml:space="preserve"> PAGEREF _Toc38903685 \h </w:instrText>
        </w:r>
        <w:r w:rsidR="00175436">
          <w:rPr>
            <w:noProof/>
            <w:webHidden/>
          </w:rPr>
        </w:r>
        <w:r w:rsidR="00175436">
          <w:rPr>
            <w:noProof/>
            <w:webHidden/>
          </w:rPr>
          <w:fldChar w:fldCharType="separate"/>
        </w:r>
        <w:r w:rsidR="00360DCA">
          <w:rPr>
            <w:noProof/>
            <w:webHidden/>
          </w:rPr>
          <w:t>2</w:t>
        </w:r>
        <w:r w:rsidR="00175436">
          <w:rPr>
            <w:noProof/>
            <w:webHidden/>
          </w:rPr>
          <w:fldChar w:fldCharType="end"/>
        </w:r>
      </w:hyperlink>
    </w:p>
    <w:p w14:paraId="00F92F92" w14:textId="5D78A435" w:rsidR="001570D3" w:rsidRDefault="001570D3" w:rsidP="001570D3">
      <w:pPr>
        <w:rPr>
          <w:lang w:val="es-MX"/>
        </w:rPr>
      </w:pPr>
      <w:r>
        <w:rPr>
          <w:lang w:val="es-MX"/>
        </w:rPr>
        <w:fldChar w:fldCharType="end"/>
      </w:r>
    </w:p>
    <w:p w14:paraId="63521806" w14:textId="64A51786" w:rsidR="001570D3" w:rsidRDefault="001570D3" w:rsidP="001570D3">
      <w:pPr>
        <w:rPr>
          <w:lang w:val="es-MX"/>
        </w:rPr>
      </w:pPr>
    </w:p>
    <w:p w14:paraId="2C845FA0" w14:textId="6D553ED6" w:rsidR="00175436" w:rsidRDefault="00175436" w:rsidP="001570D3">
      <w:pPr>
        <w:rPr>
          <w:lang w:val="es-MX"/>
        </w:rPr>
      </w:pPr>
    </w:p>
    <w:p w14:paraId="7A587D0B" w14:textId="2FC1FF04" w:rsidR="00175436" w:rsidRDefault="00175436" w:rsidP="001570D3">
      <w:pPr>
        <w:rPr>
          <w:lang w:val="es-MX"/>
        </w:rPr>
      </w:pPr>
    </w:p>
    <w:p w14:paraId="40610535" w14:textId="6511AA67" w:rsidR="00175436" w:rsidRDefault="00175436" w:rsidP="001570D3">
      <w:pPr>
        <w:rPr>
          <w:lang w:val="es-MX"/>
        </w:rPr>
      </w:pPr>
    </w:p>
    <w:p w14:paraId="71C31DB0" w14:textId="6556D4D5" w:rsidR="00175436" w:rsidRDefault="00175436" w:rsidP="001570D3">
      <w:pPr>
        <w:rPr>
          <w:lang w:val="es-MX"/>
        </w:rPr>
      </w:pPr>
    </w:p>
    <w:p w14:paraId="4F2FDECC" w14:textId="7A8315C4" w:rsidR="00175436" w:rsidRDefault="00175436" w:rsidP="001570D3">
      <w:pPr>
        <w:rPr>
          <w:lang w:val="es-MX"/>
        </w:rPr>
      </w:pPr>
    </w:p>
    <w:p w14:paraId="11E7025B" w14:textId="6652242A" w:rsidR="00175436" w:rsidRDefault="00175436" w:rsidP="001570D3">
      <w:pPr>
        <w:rPr>
          <w:lang w:val="es-MX"/>
        </w:rPr>
      </w:pPr>
    </w:p>
    <w:p w14:paraId="7842478E" w14:textId="21C00CCC" w:rsidR="00175436" w:rsidRDefault="00175436" w:rsidP="001570D3">
      <w:pPr>
        <w:rPr>
          <w:lang w:val="es-MX"/>
        </w:rPr>
      </w:pPr>
    </w:p>
    <w:p w14:paraId="5FB7AB79" w14:textId="243A3818" w:rsidR="00175436" w:rsidRDefault="00175436" w:rsidP="001570D3">
      <w:pPr>
        <w:rPr>
          <w:lang w:val="es-MX"/>
        </w:rPr>
      </w:pPr>
    </w:p>
    <w:p w14:paraId="6886C336" w14:textId="14FBEE4C" w:rsidR="00175436" w:rsidRDefault="00175436" w:rsidP="001570D3">
      <w:pPr>
        <w:rPr>
          <w:lang w:val="es-MX"/>
        </w:rPr>
      </w:pPr>
    </w:p>
    <w:p w14:paraId="1FF1A0DE" w14:textId="13B53486" w:rsidR="00175436" w:rsidRDefault="00175436" w:rsidP="001570D3">
      <w:pPr>
        <w:rPr>
          <w:lang w:val="es-MX"/>
        </w:rPr>
      </w:pPr>
    </w:p>
    <w:p w14:paraId="29ACC449" w14:textId="63F2E28F" w:rsidR="00175436" w:rsidRDefault="00175436" w:rsidP="001570D3">
      <w:pPr>
        <w:rPr>
          <w:lang w:val="es-MX"/>
        </w:rPr>
      </w:pPr>
    </w:p>
    <w:p w14:paraId="77EA7112" w14:textId="7800B9AB" w:rsidR="00175436" w:rsidRDefault="00175436" w:rsidP="001570D3">
      <w:pPr>
        <w:rPr>
          <w:lang w:val="es-MX"/>
        </w:rPr>
      </w:pPr>
    </w:p>
    <w:p w14:paraId="4EDFD852" w14:textId="7C7A9DB9" w:rsidR="00175436" w:rsidRDefault="00175436" w:rsidP="001570D3">
      <w:pPr>
        <w:rPr>
          <w:lang w:val="es-MX"/>
        </w:rPr>
      </w:pPr>
    </w:p>
    <w:p w14:paraId="0701BD8B" w14:textId="68D1305F" w:rsidR="00175436" w:rsidRDefault="00175436" w:rsidP="001570D3">
      <w:pPr>
        <w:rPr>
          <w:lang w:val="es-MX"/>
        </w:rPr>
      </w:pPr>
    </w:p>
    <w:p w14:paraId="3C39932A" w14:textId="07CF8642" w:rsidR="00175436" w:rsidRDefault="00175436" w:rsidP="001570D3">
      <w:pPr>
        <w:rPr>
          <w:lang w:val="es-MX"/>
        </w:rPr>
      </w:pPr>
    </w:p>
    <w:p w14:paraId="3F5E36D7" w14:textId="77777777" w:rsidR="00175436" w:rsidRDefault="00175436" w:rsidP="001570D3">
      <w:pPr>
        <w:rPr>
          <w:lang w:val="es-MX"/>
        </w:rPr>
      </w:pPr>
    </w:p>
    <w:p w14:paraId="7B094ED8" w14:textId="2F22AF47" w:rsidR="001570D3" w:rsidRDefault="001570D3" w:rsidP="001570D3">
      <w:pPr>
        <w:rPr>
          <w:lang w:val="es-MX"/>
        </w:rPr>
      </w:pPr>
    </w:p>
    <w:p w14:paraId="47EC3596" w14:textId="77777777" w:rsidR="001570D3" w:rsidRPr="001570D3" w:rsidRDefault="001570D3" w:rsidP="001570D3">
      <w:pPr>
        <w:rPr>
          <w:lang w:val="es-MX"/>
        </w:rPr>
      </w:pPr>
    </w:p>
    <w:bookmarkStart w:id="1" w:name="_Toc38903671"/>
    <w:p w14:paraId="7F001F7F" w14:textId="5234579A" w:rsidR="00FF45EB" w:rsidRPr="00FD2CB0" w:rsidRDefault="00FD2CB0" w:rsidP="001570D3">
      <w:pPr>
        <w:pStyle w:val="Heading1"/>
      </w:pPr>
      <w:r w:rsidRPr="00FD2CB0">
        <w:lastRenderedPageBreak/>
        <w:fldChar w:fldCharType="begin"/>
      </w:r>
      <w:r w:rsidRPr="00FD2CB0">
        <w:instrText xml:space="preserve"> HYPERLINK  \l "Contenidos" </w:instrText>
      </w:r>
      <w:r w:rsidRPr="00FD2CB0">
        <w:fldChar w:fldCharType="separate"/>
      </w:r>
      <w:r w:rsidR="001570D3" w:rsidRPr="00FD2CB0">
        <w:rPr>
          <w:rStyle w:val="Hyperlink"/>
          <w:color w:val="auto"/>
          <w:u w:val="none"/>
          <w:lang w:val="es-MX" w:eastAsia="es-ES"/>
        </w:rPr>
        <w:t>Opciones de Mantenimientos</w:t>
      </w:r>
      <w:bookmarkEnd w:id="1"/>
      <w:r w:rsidRPr="00FD2CB0">
        <w:fldChar w:fldCharType="end"/>
      </w:r>
    </w:p>
    <w:p w14:paraId="5759E575" w14:textId="77777777" w:rsidR="001570D3" w:rsidRPr="001570D3" w:rsidRDefault="001570D3" w:rsidP="001570D3">
      <w:pPr>
        <w:rPr>
          <w:lang w:val="es-MX"/>
        </w:rPr>
      </w:pPr>
    </w:p>
    <w:p w14:paraId="215290ED" w14:textId="20522D11" w:rsidR="001570D3" w:rsidRDefault="001570D3" w:rsidP="001570D3">
      <w:pPr>
        <w:pStyle w:val="Heading2"/>
        <w:ind w:left="708"/>
      </w:pPr>
      <w:bookmarkStart w:id="2" w:name="_Toc38903672"/>
      <w:r>
        <w:t>Ingreso:</w:t>
      </w:r>
      <w:bookmarkEnd w:id="2"/>
    </w:p>
    <w:p w14:paraId="0B97B727" w14:textId="77777777" w:rsidR="001570D3" w:rsidRPr="001570D3" w:rsidRDefault="001570D3" w:rsidP="001570D3">
      <w:pPr>
        <w:ind w:left="1416"/>
        <w:rPr>
          <w:lang w:val="es-MX"/>
        </w:rPr>
      </w:pPr>
    </w:p>
    <w:p w14:paraId="1F286B92" w14:textId="3281F112" w:rsidR="001570D3" w:rsidRDefault="001570D3" w:rsidP="001570D3">
      <w:pPr>
        <w:pStyle w:val="Heading2"/>
        <w:ind w:left="708"/>
      </w:pPr>
      <w:bookmarkStart w:id="3" w:name="_Toc38903673"/>
      <w:r>
        <w:t>Modificación:</w:t>
      </w:r>
      <w:bookmarkEnd w:id="3"/>
    </w:p>
    <w:p w14:paraId="3E09FF14" w14:textId="77777777" w:rsidR="001570D3" w:rsidRPr="001570D3" w:rsidRDefault="001570D3" w:rsidP="001570D3">
      <w:pPr>
        <w:ind w:left="1416"/>
        <w:rPr>
          <w:lang w:val="es-MX"/>
        </w:rPr>
      </w:pPr>
    </w:p>
    <w:p w14:paraId="7794CD69" w14:textId="208B7D4E" w:rsidR="001570D3" w:rsidRDefault="001570D3" w:rsidP="001570D3">
      <w:pPr>
        <w:ind w:left="708"/>
        <w:rPr>
          <w:lang w:val="es-MX"/>
        </w:rPr>
      </w:pPr>
      <w:r>
        <w:rPr>
          <w:lang w:val="es-MX"/>
        </w:rPr>
        <w:t>Guardado:</w:t>
      </w:r>
    </w:p>
    <w:p w14:paraId="2252E76A" w14:textId="77777777" w:rsidR="001570D3" w:rsidRPr="001570D3" w:rsidRDefault="001570D3" w:rsidP="001570D3">
      <w:pPr>
        <w:ind w:left="1416"/>
        <w:rPr>
          <w:lang w:val="es-MX"/>
        </w:rPr>
      </w:pPr>
    </w:p>
    <w:p w14:paraId="2263E6B9" w14:textId="61848B52" w:rsidR="001570D3" w:rsidRDefault="001570D3" w:rsidP="001570D3">
      <w:pPr>
        <w:pStyle w:val="Heading2"/>
        <w:ind w:left="708"/>
      </w:pPr>
      <w:bookmarkStart w:id="4" w:name="_Toc38903674"/>
      <w:r>
        <w:t>Eliminación:</w:t>
      </w:r>
      <w:bookmarkEnd w:id="4"/>
    </w:p>
    <w:p w14:paraId="34E1C35F" w14:textId="77777777" w:rsidR="001570D3" w:rsidRPr="001570D3" w:rsidRDefault="001570D3" w:rsidP="001570D3">
      <w:pPr>
        <w:ind w:left="1416"/>
        <w:rPr>
          <w:lang w:val="es-MX"/>
        </w:rPr>
      </w:pPr>
    </w:p>
    <w:p w14:paraId="11AF265C" w14:textId="5410F3A5" w:rsidR="001570D3" w:rsidRDefault="001570D3" w:rsidP="001570D3">
      <w:pPr>
        <w:pStyle w:val="Heading2"/>
        <w:ind w:left="708"/>
      </w:pPr>
      <w:bookmarkStart w:id="5" w:name="_Toc38903675"/>
      <w:r>
        <w:t>Cancelar:</w:t>
      </w:r>
      <w:bookmarkEnd w:id="5"/>
    </w:p>
    <w:p w14:paraId="295FDC81" w14:textId="77777777" w:rsidR="001570D3" w:rsidRDefault="001570D3" w:rsidP="001570D3">
      <w:pPr>
        <w:ind w:left="2124"/>
        <w:rPr>
          <w:lang w:val="es-MX"/>
        </w:rPr>
      </w:pPr>
    </w:p>
    <w:p w14:paraId="6A2CBB8F" w14:textId="624EDAD0" w:rsidR="001570D3" w:rsidRDefault="001570D3" w:rsidP="001570D3">
      <w:pPr>
        <w:pStyle w:val="Heading2"/>
        <w:ind w:left="708"/>
      </w:pPr>
      <w:bookmarkStart w:id="6" w:name="_Toc38903676"/>
      <w:r>
        <w:t>Actualizar:</w:t>
      </w:r>
      <w:bookmarkEnd w:id="6"/>
    </w:p>
    <w:p w14:paraId="062D56E0" w14:textId="77777777" w:rsidR="001570D3" w:rsidRDefault="001570D3" w:rsidP="001570D3">
      <w:pPr>
        <w:ind w:left="2124"/>
        <w:rPr>
          <w:lang w:val="es-MX"/>
        </w:rPr>
      </w:pPr>
    </w:p>
    <w:p w14:paraId="57157CDC" w14:textId="146A85C7" w:rsidR="001570D3" w:rsidRDefault="001570D3" w:rsidP="001570D3">
      <w:pPr>
        <w:pStyle w:val="Heading2"/>
        <w:ind w:left="708"/>
      </w:pPr>
      <w:bookmarkStart w:id="7" w:name="_Toc38903677"/>
      <w:r>
        <w:t>Navegación:</w:t>
      </w:r>
      <w:bookmarkEnd w:id="7"/>
    </w:p>
    <w:p w14:paraId="559AD1D3" w14:textId="77777777" w:rsidR="001570D3" w:rsidRDefault="001570D3" w:rsidP="001570D3">
      <w:pPr>
        <w:ind w:left="2124"/>
        <w:rPr>
          <w:lang w:val="es-MX"/>
        </w:rPr>
      </w:pPr>
    </w:p>
    <w:p w14:paraId="2996EE57" w14:textId="7C5519F7" w:rsidR="001570D3" w:rsidRDefault="001570D3" w:rsidP="001570D3">
      <w:pPr>
        <w:pStyle w:val="Heading2"/>
        <w:ind w:left="708"/>
      </w:pPr>
      <w:bookmarkStart w:id="8" w:name="_Toc38903678"/>
      <w:r>
        <w:t>Salida:</w:t>
      </w:r>
      <w:bookmarkEnd w:id="8"/>
    </w:p>
    <w:p w14:paraId="67D21DF3" w14:textId="77777777" w:rsidR="001570D3" w:rsidRPr="001570D3" w:rsidRDefault="001570D3" w:rsidP="001570D3">
      <w:pPr>
        <w:rPr>
          <w:lang w:val="es-MX"/>
        </w:rPr>
      </w:pPr>
    </w:p>
    <w:bookmarkStart w:id="9" w:name="_Toc38903679"/>
    <w:p w14:paraId="365880E1" w14:textId="43CAEF8B" w:rsidR="001570D3" w:rsidRPr="00FD2CB0" w:rsidRDefault="00FD2CB0" w:rsidP="001570D3">
      <w:pPr>
        <w:pStyle w:val="Heading1"/>
      </w:pPr>
      <w:r w:rsidRPr="00FD2CB0">
        <w:fldChar w:fldCharType="begin"/>
      </w:r>
      <w:r w:rsidRPr="00FD2CB0">
        <w:instrText xml:space="preserve"> HYPERLINK  \l "Contenidos" </w:instrText>
      </w:r>
      <w:r w:rsidRPr="00FD2CB0">
        <w:fldChar w:fldCharType="separate"/>
      </w:r>
      <w:r w:rsidR="001570D3" w:rsidRPr="00FD2CB0">
        <w:rPr>
          <w:rStyle w:val="Hyperlink"/>
          <w:color w:val="auto"/>
          <w:u w:val="none"/>
          <w:lang w:val="es-MX" w:eastAsia="es-ES"/>
        </w:rPr>
        <w:t>Procesos</w:t>
      </w:r>
      <w:bookmarkEnd w:id="9"/>
      <w:r w:rsidRPr="00FD2CB0">
        <w:fldChar w:fldCharType="end"/>
      </w:r>
    </w:p>
    <w:p w14:paraId="71817671" w14:textId="77777777" w:rsidR="001570D3" w:rsidRPr="001570D3" w:rsidRDefault="001570D3" w:rsidP="001570D3">
      <w:pPr>
        <w:rPr>
          <w:lang w:val="es-MX"/>
        </w:rPr>
      </w:pPr>
    </w:p>
    <w:p w14:paraId="5D2A9261" w14:textId="0A6DD151" w:rsidR="001570D3" w:rsidRDefault="001570D3" w:rsidP="001570D3">
      <w:pPr>
        <w:pStyle w:val="Heading2"/>
        <w:ind w:left="708"/>
      </w:pPr>
      <w:bookmarkStart w:id="10" w:name="_Toc38903680"/>
      <w:r>
        <w:t>Proceso 1:</w:t>
      </w:r>
      <w:bookmarkEnd w:id="10"/>
    </w:p>
    <w:p w14:paraId="453E6A88" w14:textId="77777777" w:rsidR="001570D3" w:rsidRPr="001570D3" w:rsidRDefault="001570D3" w:rsidP="001570D3">
      <w:pPr>
        <w:ind w:left="1416"/>
        <w:rPr>
          <w:lang w:val="es-MX"/>
        </w:rPr>
      </w:pPr>
    </w:p>
    <w:p w14:paraId="0689AE57" w14:textId="6D49AF38" w:rsidR="001570D3" w:rsidRDefault="001570D3" w:rsidP="001570D3">
      <w:pPr>
        <w:pStyle w:val="Heading2"/>
        <w:ind w:left="708"/>
      </w:pPr>
      <w:bookmarkStart w:id="11" w:name="_Toc38903681"/>
      <w:r>
        <w:t>Proceso 2:</w:t>
      </w:r>
      <w:bookmarkEnd w:id="11"/>
    </w:p>
    <w:p w14:paraId="6AF1E54B" w14:textId="77777777" w:rsidR="001570D3" w:rsidRPr="001570D3" w:rsidRDefault="001570D3" w:rsidP="001570D3">
      <w:pPr>
        <w:ind w:left="1416"/>
        <w:rPr>
          <w:lang w:val="es-MX"/>
        </w:rPr>
      </w:pPr>
    </w:p>
    <w:p w14:paraId="5CF65618" w14:textId="357C1686" w:rsidR="001570D3" w:rsidRDefault="001570D3" w:rsidP="001570D3">
      <w:pPr>
        <w:pStyle w:val="Heading2"/>
        <w:ind w:left="708"/>
      </w:pPr>
      <w:bookmarkStart w:id="12" w:name="_Toc38903682"/>
      <w:r>
        <w:t>Proceso 3:</w:t>
      </w:r>
      <w:bookmarkEnd w:id="12"/>
    </w:p>
    <w:p w14:paraId="7478D4D7" w14:textId="5A8A24DB" w:rsidR="001570D3" w:rsidRDefault="001570D3" w:rsidP="001570D3">
      <w:pPr>
        <w:ind w:left="708"/>
        <w:rPr>
          <w:lang w:val="es-MX"/>
        </w:rPr>
      </w:pPr>
    </w:p>
    <w:p w14:paraId="00B4BD01" w14:textId="77777777" w:rsidR="001570D3" w:rsidRDefault="001570D3" w:rsidP="001570D3">
      <w:pPr>
        <w:ind w:left="708"/>
        <w:rPr>
          <w:lang w:val="es-MX"/>
        </w:rPr>
      </w:pPr>
    </w:p>
    <w:p w14:paraId="7151CDA1" w14:textId="6D9D5FCA" w:rsidR="001570D3" w:rsidRDefault="001570D3" w:rsidP="001570D3">
      <w:pPr>
        <w:ind w:left="1416"/>
        <w:rPr>
          <w:lang w:val="es-MX"/>
        </w:rPr>
      </w:pPr>
    </w:p>
    <w:bookmarkStart w:id="13" w:name="_Toc38903683"/>
    <w:p w14:paraId="0422B2F8" w14:textId="6E3E8DD6" w:rsidR="001570D3" w:rsidRPr="00FD2CB0" w:rsidRDefault="00FD2CB0" w:rsidP="001570D3">
      <w:pPr>
        <w:pStyle w:val="Heading1"/>
      </w:pPr>
      <w:r w:rsidRPr="00FD2CB0">
        <w:fldChar w:fldCharType="begin"/>
      </w:r>
      <w:r w:rsidRPr="00FD2CB0">
        <w:instrText xml:space="preserve"> HYPERLINK  \l "Contenidos" </w:instrText>
      </w:r>
      <w:r w:rsidRPr="00FD2CB0">
        <w:fldChar w:fldCharType="separate"/>
      </w:r>
      <w:r w:rsidR="001570D3" w:rsidRPr="00FD2CB0">
        <w:rPr>
          <w:rStyle w:val="Hyperlink"/>
          <w:color w:val="auto"/>
          <w:u w:val="none"/>
          <w:lang w:val="es-MX" w:eastAsia="es-ES"/>
        </w:rPr>
        <w:t>Herramientas</w:t>
      </w:r>
      <w:bookmarkEnd w:id="13"/>
      <w:r w:rsidRPr="00FD2CB0">
        <w:fldChar w:fldCharType="end"/>
      </w:r>
    </w:p>
    <w:p w14:paraId="4A44EB46" w14:textId="77777777" w:rsidR="001570D3" w:rsidRPr="001570D3" w:rsidRDefault="001570D3" w:rsidP="001570D3">
      <w:pPr>
        <w:rPr>
          <w:lang w:val="es-MX"/>
        </w:rPr>
      </w:pPr>
    </w:p>
    <w:p w14:paraId="57552019" w14:textId="5CFA3A13" w:rsidR="001570D3" w:rsidRDefault="001570D3" w:rsidP="001570D3">
      <w:pPr>
        <w:pStyle w:val="Heading2"/>
        <w:ind w:left="708"/>
      </w:pPr>
      <w:bookmarkStart w:id="14" w:name="_Toc38903684"/>
      <w:r>
        <w:t>Seguridad:</w:t>
      </w:r>
      <w:bookmarkEnd w:id="14"/>
    </w:p>
    <w:p w14:paraId="0692E2A4" w14:textId="4C0D6B18" w:rsidR="00175436" w:rsidRDefault="00175436" w:rsidP="00175436">
      <w:pPr>
        <w:rPr>
          <w:lang w:val="es-MX"/>
        </w:rPr>
      </w:pPr>
    </w:p>
    <w:p w14:paraId="39D2566E" w14:textId="17EE1502" w:rsidR="00175436" w:rsidRPr="00FD2CB0" w:rsidRDefault="00FD2CB0" w:rsidP="00175436">
      <w:pPr>
        <w:rPr>
          <w:b/>
          <w:bCs/>
          <w:lang w:val="es-MX"/>
        </w:rPr>
      </w:pPr>
      <w:hyperlink w:anchor="Contenidos" w:history="1">
        <w:r w:rsidR="00175436" w:rsidRPr="00FD2CB0">
          <w:rPr>
            <w:rStyle w:val="Hyperlink"/>
            <w:b/>
            <w:bCs/>
            <w:color w:val="auto"/>
            <w:u w:val="none"/>
            <w:lang w:val="es-MX" w:eastAsia="es-ES"/>
          </w:rPr>
          <w:t>Reportes</w:t>
        </w:r>
      </w:hyperlink>
    </w:p>
    <w:p w14:paraId="424E0ACD" w14:textId="56BFFF2E" w:rsidR="00175436" w:rsidRDefault="00175436" w:rsidP="00175436">
      <w:pPr>
        <w:pStyle w:val="Heading2"/>
        <w:ind w:left="708"/>
      </w:pPr>
      <w:bookmarkStart w:id="15" w:name="_Toc38903685"/>
      <w:r>
        <w:t>Informe X:</w:t>
      </w:r>
      <w:bookmarkEnd w:id="15"/>
    </w:p>
    <w:p w14:paraId="22C6DE62" w14:textId="77777777" w:rsidR="00175436" w:rsidRPr="00175436" w:rsidRDefault="00175436" w:rsidP="00175436">
      <w:pPr>
        <w:rPr>
          <w:b/>
          <w:bCs/>
          <w:lang w:val="es-MX"/>
        </w:rPr>
      </w:pPr>
    </w:p>
    <w:p w14:paraId="77BD553E" w14:textId="77777777" w:rsidR="001570D3" w:rsidRPr="001570D3" w:rsidRDefault="001570D3" w:rsidP="001570D3">
      <w:pPr>
        <w:ind w:left="1416"/>
        <w:rPr>
          <w:lang w:val="es-MX"/>
        </w:rPr>
      </w:pPr>
    </w:p>
    <w:p w14:paraId="4970B6D4" w14:textId="77777777" w:rsidR="001570D3" w:rsidRPr="001570D3" w:rsidRDefault="001570D3" w:rsidP="001570D3">
      <w:pPr>
        <w:ind w:left="1416"/>
        <w:rPr>
          <w:lang w:val="es-MX"/>
        </w:rPr>
      </w:pPr>
    </w:p>
    <w:p w14:paraId="1428CECE" w14:textId="77777777" w:rsidR="001570D3" w:rsidRPr="001570D3" w:rsidRDefault="001570D3" w:rsidP="001570D3">
      <w:pPr>
        <w:rPr>
          <w:lang w:val="es-MX"/>
        </w:rPr>
      </w:pPr>
    </w:p>
    <w:p w14:paraId="2C4D8E4A" w14:textId="77777777" w:rsidR="001570D3" w:rsidRPr="001570D3" w:rsidRDefault="001570D3" w:rsidP="001570D3">
      <w:pPr>
        <w:rPr>
          <w:lang w:val="es-MX"/>
        </w:rPr>
      </w:pPr>
    </w:p>
    <w:sectPr w:rsidR="001570D3" w:rsidRPr="001570D3" w:rsidSect="00836F1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1D1B8" w14:textId="77777777" w:rsidR="003D3492" w:rsidRDefault="003D3492">
      <w:r>
        <w:separator/>
      </w:r>
    </w:p>
  </w:endnote>
  <w:endnote w:type="continuationSeparator" w:id="0">
    <w:p w14:paraId="0E343280" w14:textId="77777777" w:rsidR="003D3492" w:rsidRDefault="003D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9CE5" w14:textId="77777777" w:rsidR="00341BAA" w:rsidRDefault="00341B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CCB744" w14:textId="77777777" w:rsidR="00341BAA" w:rsidRDefault="00341B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2E883" w14:textId="77777777" w:rsidR="00805CAD" w:rsidRDefault="00805CAD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5ED8C9" w14:textId="77777777" w:rsidR="00805CAD" w:rsidRDefault="00805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C8268" w14:textId="77777777" w:rsidR="00EF3B28" w:rsidRDefault="00EF3B28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73A32D" w14:textId="77777777" w:rsidR="00EF3B28" w:rsidRDefault="00EF3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7BE8A" w14:textId="77777777" w:rsidR="003D3492" w:rsidRDefault="003D3492">
      <w:r>
        <w:separator/>
      </w:r>
    </w:p>
  </w:footnote>
  <w:footnote w:type="continuationSeparator" w:id="0">
    <w:p w14:paraId="367FDEF0" w14:textId="77777777" w:rsidR="003D3492" w:rsidRDefault="003D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3066"/>
      <w:gridCol w:w="6323"/>
      <w:gridCol w:w="2377"/>
    </w:tblGrid>
    <w:tr w:rsidR="00C42E86" w14:paraId="76EDD1A4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5364B986" w14:textId="77777777" w:rsidR="00C42E86" w:rsidRDefault="00174FAC" w:rsidP="0020756A">
          <w:pPr>
            <w:pStyle w:val="Header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86912" behindDoc="1" locked="0" layoutInCell="1" allowOverlap="1" wp14:anchorId="785DD244" wp14:editId="425868EC">
                <wp:simplePos x="0" y="0"/>
                <wp:positionH relativeFrom="column">
                  <wp:posOffset>-23495</wp:posOffset>
                </wp:positionH>
                <wp:positionV relativeFrom="paragraph">
                  <wp:posOffset>161925</wp:posOffset>
                </wp:positionV>
                <wp:extent cx="1808480" cy="904875"/>
                <wp:effectExtent l="0" t="0" r="1270" b="9525"/>
                <wp:wrapTopAndBottom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848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shd w:val="clear" w:color="auto" w:fill="auto"/>
        </w:tcPr>
        <w:p w14:paraId="5A2E1967" w14:textId="77777777" w:rsidR="00C42E86" w:rsidRPr="009744CA" w:rsidRDefault="00C42E86" w:rsidP="0020756A">
          <w:pPr>
            <w:jc w:val="center"/>
            <w:rPr>
              <w:b/>
            </w:rPr>
          </w:pPr>
        </w:p>
        <w:p w14:paraId="35916873" w14:textId="77777777" w:rsidR="00C42E86" w:rsidRPr="009744CA" w:rsidRDefault="00C42E86" w:rsidP="0020756A">
          <w:pPr>
            <w:jc w:val="center"/>
            <w:rPr>
              <w:b/>
              <w:sz w:val="28"/>
            </w:rPr>
          </w:pPr>
        </w:p>
        <w:p w14:paraId="2660CA10" w14:textId="2C7E20CD" w:rsidR="00865ACF" w:rsidRDefault="0050203A" w:rsidP="00865ACF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MANUAL DE AYUDA</w:t>
          </w:r>
        </w:p>
        <w:p w14:paraId="7C983E76" w14:textId="6C6568DA" w:rsidR="00C42E86" w:rsidRDefault="001570D3" w:rsidP="001570D3">
          <w:pPr>
            <w:ind w:left="-108" w:right="-107"/>
            <w:jc w:val="center"/>
          </w:pPr>
          <w:r>
            <w:t>MANTENIMIENTO DE X</w:t>
          </w:r>
        </w:p>
      </w:tc>
      <w:tc>
        <w:tcPr>
          <w:tcW w:w="2693" w:type="dxa"/>
          <w:shd w:val="clear" w:color="auto" w:fill="auto"/>
        </w:tcPr>
        <w:p w14:paraId="77A13AC3" w14:textId="77777777" w:rsidR="00C42E86" w:rsidRDefault="00C42E86" w:rsidP="0020756A">
          <w:pPr>
            <w:pStyle w:val="Header"/>
            <w:jc w:val="right"/>
          </w:pPr>
        </w:p>
        <w:p w14:paraId="7F583B74" w14:textId="77777777" w:rsidR="00C42E86" w:rsidRDefault="00C42E86" w:rsidP="0020756A">
          <w:pPr>
            <w:pStyle w:val="Header"/>
            <w:jc w:val="right"/>
          </w:pPr>
          <w:r w:rsidRPr="00836F1D">
            <w:rPr>
              <w:color w:val="FFFFFF" w:themeColor="background1"/>
              <w:sz w:val="20"/>
            </w:rPr>
            <w:t>F__-v01-__-P__-v__</w:t>
          </w:r>
        </w:p>
      </w:tc>
    </w:tr>
  </w:tbl>
  <w:p w14:paraId="1C906E33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1FB0852B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10FA1715" w14:textId="77777777" w:rsidR="00B5479C" w:rsidRDefault="00174FAC" w:rsidP="009744CA">
          <w:pPr>
            <w:pStyle w:val="Header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7728" behindDoc="1" locked="0" layoutInCell="1" allowOverlap="1" wp14:anchorId="54BE0711" wp14:editId="1921EF25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635" b="1905"/>
                <wp:wrapTopAndBottom/>
                <wp:docPr id="4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65544689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6D22E1AA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6E38262C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7B1D6A14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327B8A76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>EXTERNA No._______</w:t>
          </w:r>
        </w:p>
      </w:tc>
      <w:tc>
        <w:tcPr>
          <w:tcW w:w="2693" w:type="dxa"/>
          <w:shd w:val="clear" w:color="auto" w:fill="auto"/>
        </w:tcPr>
        <w:p w14:paraId="487B9AD2" w14:textId="77777777" w:rsidR="00B5479C" w:rsidRDefault="00B5479C" w:rsidP="009744CA">
          <w:pPr>
            <w:pStyle w:val="Header"/>
            <w:jc w:val="right"/>
          </w:pPr>
        </w:p>
        <w:p w14:paraId="48EF4ED8" w14:textId="77777777" w:rsidR="005F7A8E" w:rsidRDefault="005F7A8E" w:rsidP="00955C1A">
          <w:pPr>
            <w:pStyle w:val="Header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51F18E26" w14:textId="77777777" w:rsidR="00341BAA" w:rsidRDefault="00341BAA" w:rsidP="00C42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7D73C0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B732E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3DEC3D05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F01DE"/>
    <w:multiLevelType w:val="hybridMultilevel"/>
    <w:tmpl w:val="5E0A43FC"/>
    <w:lvl w:ilvl="0" w:tplc="1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E"/>
    <w:rsid w:val="0000266C"/>
    <w:rsid w:val="0003080E"/>
    <w:rsid w:val="000364F6"/>
    <w:rsid w:val="00047F99"/>
    <w:rsid w:val="00060DB9"/>
    <w:rsid w:val="00062CDA"/>
    <w:rsid w:val="00070C24"/>
    <w:rsid w:val="00080743"/>
    <w:rsid w:val="00080AE8"/>
    <w:rsid w:val="000901B4"/>
    <w:rsid w:val="00092C7F"/>
    <w:rsid w:val="00093104"/>
    <w:rsid w:val="00095B6B"/>
    <w:rsid w:val="000B204B"/>
    <w:rsid w:val="000B4467"/>
    <w:rsid w:val="000C277F"/>
    <w:rsid w:val="000D4889"/>
    <w:rsid w:val="000D4A26"/>
    <w:rsid w:val="000D6410"/>
    <w:rsid w:val="000F1228"/>
    <w:rsid w:val="000F6119"/>
    <w:rsid w:val="0011032C"/>
    <w:rsid w:val="0011041A"/>
    <w:rsid w:val="00112E2A"/>
    <w:rsid w:val="001131EF"/>
    <w:rsid w:val="00120650"/>
    <w:rsid w:val="00122BFB"/>
    <w:rsid w:val="0012453A"/>
    <w:rsid w:val="00124642"/>
    <w:rsid w:val="001256BA"/>
    <w:rsid w:val="0013358E"/>
    <w:rsid w:val="00134B60"/>
    <w:rsid w:val="00136AB6"/>
    <w:rsid w:val="00150431"/>
    <w:rsid w:val="001570D3"/>
    <w:rsid w:val="0015799D"/>
    <w:rsid w:val="00161020"/>
    <w:rsid w:val="00166F61"/>
    <w:rsid w:val="00167311"/>
    <w:rsid w:val="001676CB"/>
    <w:rsid w:val="0017020E"/>
    <w:rsid w:val="00171996"/>
    <w:rsid w:val="00174FAC"/>
    <w:rsid w:val="00175436"/>
    <w:rsid w:val="00180FDB"/>
    <w:rsid w:val="00183829"/>
    <w:rsid w:val="00184BDA"/>
    <w:rsid w:val="00190964"/>
    <w:rsid w:val="0019353C"/>
    <w:rsid w:val="00197B86"/>
    <w:rsid w:val="001A5B00"/>
    <w:rsid w:val="001B037F"/>
    <w:rsid w:val="001B088E"/>
    <w:rsid w:val="001B6354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66FA"/>
    <w:rsid w:val="00275192"/>
    <w:rsid w:val="00281DF7"/>
    <w:rsid w:val="002838C5"/>
    <w:rsid w:val="002A1B4A"/>
    <w:rsid w:val="002B592E"/>
    <w:rsid w:val="002C15CC"/>
    <w:rsid w:val="002C4891"/>
    <w:rsid w:val="002D3310"/>
    <w:rsid w:val="002E10E5"/>
    <w:rsid w:val="002F6C7B"/>
    <w:rsid w:val="00301C49"/>
    <w:rsid w:val="00312F7C"/>
    <w:rsid w:val="00315C36"/>
    <w:rsid w:val="003230E0"/>
    <w:rsid w:val="00326C90"/>
    <w:rsid w:val="00335E5A"/>
    <w:rsid w:val="003372B1"/>
    <w:rsid w:val="00341BAA"/>
    <w:rsid w:val="00342DA6"/>
    <w:rsid w:val="00351857"/>
    <w:rsid w:val="0035217B"/>
    <w:rsid w:val="00360DCA"/>
    <w:rsid w:val="00366CFE"/>
    <w:rsid w:val="00376BDA"/>
    <w:rsid w:val="00376D75"/>
    <w:rsid w:val="00387FC5"/>
    <w:rsid w:val="003A51F1"/>
    <w:rsid w:val="003B3C0D"/>
    <w:rsid w:val="003C4288"/>
    <w:rsid w:val="003C733F"/>
    <w:rsid w:val="003D17E8"/>
    <w:rsid w:val="003D3492"/>
    <w:rsid w:val="003D40CE"/>
    <w:rsid w:val="003D60A7"/>
    <w:rsid w:val="003E27DE"/>
    <w:rsid w:val="003F1DC5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D385F"/>
    <w:rsid w:val="004D4E6A"/>
    <w:rsid w:val="004D6535"/>
    <w:rsid w:val="004F5F60"/>
    <w:rsid w:val="004F79C0"/>
    <w:rsid w:val="0050203A"/>
    <w:rsid w:val="00502659"/>
    <w:rsid w:val="00516DF5"/>
    <w:rsid w:val="00523561"/>
    <w:rsid w:val="00524D66"/>
    <w:rsid w:val="00543961"/>
    <w:rsid w:val="0054792A"/>
    <w:rsid w:val="00552009"/>
    <w:rsid w:val="005602D5"/>
    <w:rsid w:val="005622B6"/>
    <w:rsid w:val="00572FA5"/>
    <w:rsid w:val="005743EE"/>
    <w:rsid w:val="00576272"/>
    <w:rsid w:val="00577C2F"/>
    <w:rsid w:val="00597D4C"/>
    <w:rsid w:val="005A00C5"/>
    <w:rsid w:val="005B3F14"/>
    <w:rsid w:val="005B6CCD"/>
    <w:rsid w:val="005B732C"/>
    <w:rsid w:val="005C198D"/>
    <w:rsid w:val="005C1B9C"/>
    <w:rsid w:val="005D1E0A"/>
    <w:rsid w:val="005D4BBE"/>
    <w:rsid w:val="005D5BAE"/>
    <w:rsid w:val="005F7A8E"/>
    <w:rsid w:val="006004E0"/>
    <w:rsid w:val="0060149F"/>
    <w:rsid w:val="00604874"/>
    <w:rsid w:val="00611792"/>
    <w:rsid w:val="00625C75"/>
    <w:rsid w:val="0063340E"/>
    <w:rsid w:val="006357E0"/>
    <w:rsid w:val="00642403"/>
    <w:rsid w:val="00646BBE"/>
    <w:rsid w:val="006523FB"/>
    <w:rsid w:val="00653143"/>
    <w:rsid w:val="006569A9"/>
    <w:rsid w:val="0066469B"/>
    <w:rsid w:val="00672D1B"/>
    <w:rsid w:val="00690780"/>
    <w:rsid w:val="006B2288"/>
    <w:rsid w:val="006B6D1B"/>
    <w:rsid w:val="006C19D4"/>
    <w:rsid w:val="006D4FEC"/>
    <w:rsid w:val="00702B40"/>
    <w:rsid w:val="00754DB3"/>
    <w:rsid w:val="0075650B"/>
    <w:rsid w:val="00762352"/>
    <w:rsid w:val="00762CBB"/>
    <w:rsid w:val="0077253C"/>
    <w:rsid w:val="0077426A"/>
    <w:rsid w:val="007953FC"/>
    <w:rsid w:val="00797A85"/>
    <w:rsid w:val="007B1313"/>
    <w:rsid w:val="007B1E37"/>
    <w:rsid w:val="007B2A49"/>
    <w:rsid w:val="007B3B25"/>
    <w:rsid w:val="007C1EEE"/>
    <w:rsid w:val="007D073B"/>
    <w:rsid w:val="007D143B"/>
    <w:rsid w:val="007D17DC"/>
    <w:rsid w:val="007E08AC"/>
    <w:rsid w:val="007F275B"/>
    <w:rsid w:val="007F374B"/>
    <w:rsid w:val="00805CAD"/>
    <w:rsid w:val="00814154"/>
    <w:rsid w:val="00823C73"/>
    <w:rsid w:val="00823DD8"/>
    <w:rsid w:val="00836535"/>
    <w:rsid w:val="00836F1D"/>
    <w:rsid w:val="00841B77"/>
    <w:rsid w:val="008440CE"/>
    <w:rsid w:val="00846E69"/>
    <w:rsid w:val="008476AF"/>
    <w:rsid w:val="00847DDD"/>
    <w:rsid w:val="00851825"/>
    <w:rsid w:val="00865ACF"/>
    <w:rsid w:val="008826A3"/>
    <w:rsid w:val="00887FE1"/>
    <w:rsid w:val="00891777"/>
    <w:rsid w:val="008A2799"/>
    <w:rsid w:val="008A494A"/>
    <w:rsid w:val="008A5403"/>
    <w:rsid w:val="008A72FA"/>
    <w:rsid w:val="008B75D2"/>
    <w:rsid w:val="008C7491"/>
    <w:rsid w:val="008D291A"/>
    <w:rsid w:val="008D431C"/>
    <w:rsid w:val="008D516C"/>
    <w:rsid w:val="008E77FD"/>
    <w:rsid w:val="008F1B04"/>
    <w:rsid w:val="008F33E0"/>
    <w:rsid w:val="009008E9"/>
    <w:rsid w:val="00900FE0"/>
    <w:rsid w:val="0090144C"/>
    <w:rsid w:val="00904126"/>
    <w:rsid w:val="00905522"/>
    <w:rsid w:val="00906427"/>
    <w:rsid w:val="00941A03"/>
    <w:rsid w:val="009457BA"/>
    <w:rsid w:val="00953630"/>
    <w:rsid w:val="009538EB"/>
    <w:rsid w:val="00955C1A"/>
    <w:rsid w:val="00960343"/>
    <w:rsid w:val="0096643E"/>
    <w:rsid w:val="00970CC9"/>
    <w:rsid w:val="009744CA"/>
    <w:rsid w:val="0097691A"/>
    <w:rsid w:val="009A6B02"/>
    <w:rsid w:val="009B5F64"/>
    <w:rsid w:val="009E7D92"/>
    <w:rsid w:val="00A003D3"/>
    <w:rsid w:val="00A06D97"/>
    <w:rsid w:val="00A14BCD"/>
    <w:rsid w:val="00A1519F"/>
    <w:rsid w:val="00A17673"/>
    <w:rsid w:val="00A31A2E"/>
    <w:rsid w:val="00A32825"/>
    <w:rsid w:val="00A33882"/>
    <w:rsid w:val="00A573CD"/>
    <w:rsid w:val="00A65CC5"/>
    <w:rsid w:val="00A77949"/>
    <w:rsid w:val="00A8303D"/>
    <w:rsid w:val="00A835EA"/>
    <w:rsid w:val="00A84FC2"/>
    <w:rsid w:val="00A85490"/>
    <w:rsid w:val="00A92235"/>
    <w:rsid w:val="00A9721B"/>
    <w:rsid w:val="00AA1F80"/>
    <w:rsid w:val="00AA232A"/>
    <w:rsid w:val="00AA6E62"/>
    <w:rsid w:val="00AB31A0"/>
    <w:rsid w:val="00AC74B0"/>
    <w:rsid w:val="00AD6B33"/>
    <w:rsid w:val="00AF45C3"/>
    <w:rsid w:val="00AF5BAD"/>
    <w:rsid w:val="00B02B22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662CF"/>
    <w:rsid w:val="00B712F4"/>
    <w:rsid w:val="00B95F7E"/>
    <w:rsid w:val="00BA2843"/>
    <w:rsid w:val="00BA6569"/>
    <w:rsid w:val="00BB1336"/>
    <w:rsid w:val="00BB629E"/>
    <w:rsid w:val="00BD1C15"/>
    <w:rsid w:val="00BD4128"/>
    <w:rsid w:val="00BD7278"/>
    <w:rsid w:val="00BE15B6"/>
    <w:rsid w:val="00BE4A0F"/>
    <w:rsid w:val="00BE5383"/>
    <w:rsid w:val="00BF54B8"/>
    <w:rsid w:val="00C050A3"/>
    <w:rsid w:val="00C06EB8"/>
    <w:rsid w:val="00C10CE6"/>
    <w:rsid w:val="00C1112A"/>
    <w:rsid w:val="00C11DAB"/>
    <w:rsid w:val="00C17D1E"/>
    <w:rsid w:val="00C25B9E"/>
    <w:rsid w:val="00C34DDA"/>
    <w:rsid w:val="00C377B3"/>
    <w:rsid w:val="00C4259F"/>
    <w:rsid w:val="00C42E86"/>
    <w:rsid w:val="00C43BB3"/>
    <w:rsid w:val="00C4591E"/>
    <w:rsid w:val="00C66CAC"/>
    <w:rsid w:val="00C71559"/>
    <w:rsid w:val="00C737D1"/>
    <w:rsid w:val="00C8005F"/>
    <w:rsid w:val="00C85D72"/>
    <w:rsid w:val="00CA44FC"/>
    <w:rsid w:val="00CA76F2"/>
    <w:rsid w:val="00CD0732"/>
    <w:rsid w:val="00CD6C5A"/>
    <w:rsid w:val="00CE434C"/>
    <w:rsid w:val="00D049B3"/>
    <w:rsid w:val="00D12BB8"/>
    <w:rsid w:val="00D1406A"/>
    <w:rsid w:val="00D21B3F"/>
    <w:rsid w:val="00D21D60"/>
    <w:rsid w:val="00D22E74"/>
    <w:rsid w:val="00D23F86"/>
    <w:rsid w:val="00D2487E"/>
    <w:rsid w:val="00D34FDF"/>
    <w:rsid w:val="00D543BA"/>
    <w:rsid w:val="00D712D6"/>
    <w:rsid w:val="00D805AB"/>
    <w:rsid w:val="00D837F3"/>
    <w:rsid w:val="00D85EE4"/>
    <w:rsid w:val="00D94111"/>
    <w:rsid w:val="00D95759"/>
    <w:rsid w:val="00DB22E0"/>
    <w:rsid w:val="00DB5F42"/>
    <w:rsid w:val="00DB7D68"/>
    <w:rsid w:val="00DD346B"/>
    <w:rsid w:val="00DD412E"/>
    <w:rsid w:val="00DF2AF7"/>
    <w:rsid w:val="00DF32C7"/>
    <w:rsid w:val="00E216AF"/>
    <w:rsid w:val="00E22344"/>
    <w:rsid w:val="00E22563"/>
    <w:rsid w:val="00E27CAF"/>
    <w:rsid w:val="00E449FF"/>
    <w:rsid w:val="00E510A3"/>
    <w:rsid w:val="00E57B35"/>
    <w:rsid w:val="00E65D1A"/>
    <w:rsid w:val="00E7075C"/>
    <w:rsid w:val="00E7476F"/>
    <w:rsid w:val="00E7653C"/>
    <w:rsid w:val="00E86493"/>
    <w:rsid w:val="00E94421"/>
    <w:rsid w:val="00EA0A2D"/>
    <w:rsid w:val="00EA4065"/>
    <w:rsid w:val="00EB4973"/>
    <w:rsid w:val="00EC733D"/>
    <w:rsid w:val="00ED4FB2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264EF"/>
    <w:rsid w:val="00F306C9"/>
    <w:rsid w:val="00F31530"/>
    <w:rsid w:val="00F33698"/>
    <w:rsid w:val="00F36986"/>
    <w:rsid w:val="00F55BB6"/>
    <w:rsid w:val="00F6160D"/>
    <w:rsid w:val="00F62CCF"/>
    <w:rsid w:val="00F633CD"/>
    <w:rsid w:val="00F710D0"/>
    <w:rsid w:val="00F71887"/>
    <w:rsid w:val="00F71C28"/>
    <w:rsid w:val="00F813BF"/>
    <w:rsid w:val="00F8742C"/>
    <w:rsid w:val="00F935E7"/>
    <w:rsid w:val="00F95747"/>
    <w:rsid w:val="00FA19D1"/>
    <w:rsid w:val="00FB0EBE"/>
    <w:rsid w:val="00FD2CB0"/>
    <w:rsid w:val="00FE75B4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18665C0"/>
  <w15:docId w15:val="{EEF7F6F6-1C1F-49B0-886E-0B7402D9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val="es-GT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Tahoma" w:hAnsi="Tahoma"/>
      <w:lang w:val="es-MX"/>
    </w:rPr>
  </w:style>
  <w:style w:type="paragraph" w:styleId="Heading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Heading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Heading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Heading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BodyTextIndent">
    <w:name w:val="Body Text Indent"/>
    <w:basedOn w:val="Normal"/>
    <w:pPr>
      <w:ind w:firstLine="567"/>
    </w:pPr>
    <w:rPr>
      <w:lang w:val="es-ES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character" w:styleId="PageNumber">
    <w:name w:val="page number"/>
    <w:rPr>
      <w:rFonts w:ascii="Arial" w:hAnsi="Arial"/>
      <w:sz w:val="24"/>
      <w:lang w:val="en-US" w:eastAsia="en-US" w:bidi="ar-SA"/>
    </w:rPr>
  </w:style>
  <w:style w:type="paragraph" w:styleId="BodyText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yperlink">
    <w:name w:val="Hyperlink"/>
    <w:uiPriority w:val="99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BodyText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BodyText"/>
    <w:next w:val="Date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Date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HeaderChar">
    <w:name w:val="Header Char"/>
    <w:link w:val="Header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eGrid">
    <w:name w:val="Table Grid"/>
    <w:basedOn w:val="Table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Heading2Char">
    <w:name w:val="Heading 2 Char"/>
    <w:link w:val="Heading2"/>
    <w:rsid w:val="00E86493"/>
    <w:rPr>
      <w:rFonts w:ascii="Tahoma" w:hAnsi="Tahoma"/>
      <w:sz w:val="24"/>
      <w:lang w:val="es-MX" w:eastAsia="es-ES"/>
    </w:rPr>
  </w:style>
  <w:style w:type="character" w:customStyle="1" w:styleId="FooterChar">
    <w:name w:val="Footer Char"/>
    <w:link w:val="Footer"/>
    <w:uiPriority w:val="99"/>
    <w:rsid w:val="00805CAD"/>
    <w:rPr>
      <w:rFonts w:ascii="Arial" w:hAnsi="Arial"/>
      <w:sz w:val="24"/>
      <w:lang w:eastAsia="es-ES"/>
    </w:rPr>
  </w:style>
  <w:style w:type="character" w:styleId="CommentReference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C1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955C1A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C1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55C1A"/>
    <w:rPr>
      <w:rFonts w:ascii="Arial" w:hAnsi="Arial"/>
      <w:b/>
      <w:bCs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1570D3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70D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570D3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1570D3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570D3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570D3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570D3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570D3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570D3"/>
    <w:pPr>
      <w:ind w:left="1920"/>
    </w:pPr>
    <w:rPr>
      <w:rFonts w:asciiTheme="minorHAnsi" w:hAnsiTheme="minorHAnsi" w:cstheme="minorHAnsi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D2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anp\AppData\Local\Temp\b.Plantilla%20para%20minutas%20de%20reun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EAEF3-63F5-4C8F-8387-C9D5342F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b.Plantilla para minutas de reuniones</Template>
  <TotalTime>44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TSE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Perez</dc:creator>
  <cp:lastModifiedBy>Gustavo Perez</cp:lastModifiedBy>
  <cp:revision>4</cp:revision>
  <cp:lastPrinted>2020-04-28T00:23:00Z</cp:lastPrinted>
  <dcterms:created xsi:type="dcterms:W3CDTF">2020-04-28T00:15:00Z</dcterms:created>
  <dcterms:modified xsi:type="dcterms:W3CDTF">2020-04-28T01:00:00Z</dcterms:modified>
</cp:coreProperties>
</file>